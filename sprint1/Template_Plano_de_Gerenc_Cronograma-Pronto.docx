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0D65" w14:textId="77777777" w:rsidR="00E470DB" w:rsidRDefault="00E470DB" w:rsidP="00E470D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14:paraId="56701C6D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7709E28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37B11256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5FF6EC5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34947FE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D5BBF9A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3D2591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6F6C8D04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1F19498E" w14:textId="094FFA50" w:rsidR="00E470DB" w:rsidRPr="00C52528" w:rsidRDefault="00E62EA1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8279E09" w14:textId="0BD58FC4" w:rsidR="00E470DB" w:rsidRPr="00C52528" w:rsidRDefault="00E62EA1" w:rsidP="00DB19BE">
            <w:pPr>
              <w:pStyle w:val="Verses"/>
            </w:pPr>
            <w:r>
              <w:t>14/09/2020</w:t>
            </w:r>
          </w:p>
        </w:tc>
        <w:tc>
          <w:tcPr>
            <w:tcW w:w="2420" w:type="dxa"/>
            <w:vAlign w:val="center"/>
          </w:tcPr>
          <w:p w14:paraId="12E683C2" w14:textId="20B8D2E0" w:rsidR="00E470DB" w:rsidRPr="00C52528" w:rsidRDefault="00E62EA1" w:rsidP="00DB19BE">
            <w:pPr>
              <w:pStyle w:val="Verses"/>
            </w:pPr>
            <w:r>
              <w:t>Celso Reis</w:t>
            </w:r>
          </w:p>
        </w:tc>
        <w:tc>
          <w:tcPr>
            <w:tcW w:w="4389" w:type="dxa"/>
            <w:vAlign w:val="center"/>
          </w:tcPr>
          <w:p w14:paraId="30595DB4" w14:textId="7D4760DE" w:rsidR="00E470DB" w:rsidRPr="00C52528" w:rsidRDefault="00E62EA1" w:rsidP="00DB19BE">
            <w:pPr>
              <w:pStyle w:val="Verses"/>
            </w:pPr>
            <w:r>
              <w:t>Elaboração do documento</w:t>
            </w:r>
          </w:p>
        </w:tc>
      </w:tr>
      <w:tr w:rsidR="00831D24" w:rsidRPr="00C52528" w14:paraId="0EF104E7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16D6F7A7" w14:textId="37A9FDA3" w:rsidR="00831D24" w:rsidRDefault="00831D24" w:rsidP="00DB19B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FE78F98" w14:textId="2F08397E" w:rsidR="00831D24" w:rsidRDefault="00831D24" w:rsidP="00DB19BE">
            <w:pPr>
              <w:pStyle w:val="Verses"/>
            </w:pPr>
            <w:r>
              <w:t>17/09/20</w:t>
            </w:r>
            <w:r w:rsidR="00924FFD">
              <w:t>20</w:t>
            </w:r>
          </w:p>
        </w:tc>
        <w:tc>
          <w:tcPr>
            <w:tcW w:w="2420" w:type="dxa"/>
            <w:vAlign w:val="center"/>
          </w:tcPr>
          <w:p w14:paraId="017C9077" w14:textId="00C854BD" w:rsidR="00831D24" w:rsidRDefault="00831D24" w:rsidP="00DB19BE">
            <w:pPr>
              <w:pStyle w:val="Verses"/>
            </w:pPr>
            <w:r>
              <w:t>Celso Reis</w:t>
            </w:r>
          </w:p>
        </w:tc>
        <w:tc>
          <w:tcPr>
            <w:tcW w:w="4389" w:type="dxa"/>
            <w:vAlign w:val="center"/>
          </w:tcPr>
          <w:p w14:paraId="22BEDB55" w14:textId="7FBAD4A7" w:rsidR="00831D24" w:rsidRDefault="00831D24" w:rsidP="00DB19BE">
            <w:pPr>
              <w:pStyle w:val="Verses"/>
            </w:pPr>
            <w:r>
              <w:t>Inclusão de informações referente ao cronograma</w:t>
            </w:r>
          </w:p>
        </w:tc>
      </w:tr>
    </w:tbl>
    <w:p w14:paraId="326ACF5C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A1CE78" w14:textId="77777777" w:rsidR="00E470DB" w:rsidRDefault="00E470DB">
          <w:pPr>
            <w:pStyle w:val="CabealhodoSumrio"/>
          </w:pPr>
          <w:r>
            <w:t>Sumário</w:t>
          </w:r>
        </w:p>
        <w:p w14:paraId="487AA776" w14:textId="77777777" w:rsidR="00E470DB" w:rsidRDefault="00E470D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3719" w:history="1">
            <w:r w:rsidRPr="00EB6408">
              <w:rPr>
                <w:rStyle w:val="Hyperlink"/>
                <w:noProof/>
              </w:rPr>
              <w:t>Objetivo do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39DA" w14:textId="77777777" w:rsidR="00E470DB" w:rsidRDefault="00C72E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408">
              <w:rPr>
                <w:rStyle w:val="Hyperlink"/>
                <w:noProof/>
              </w:rPr>
              <w:t>Método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CF32DD3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408">
              <w:rPr>
                <w:rStyle w:val="Hyperlink"/>
                <w:noProof/>
              </w:rPr>
              <w:t>Processos de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6831B205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408">
              <w:rPr>
                <w:rStyle w:val="Hyperlink"/>
                <w:noProof/>
              </w:rPr>
              <w:t>Documentos padronizados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_Toc404963722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558756C3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408">
              <w:rPr>
                <w:rStyle w:val="Hyperlink"/>
                <w:noProof/>
              </w:rPr>
              <w:t>Ferramentas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_Toc404963723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441854BA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408">
              <w:rPr>
                <w:rStyle w:val="Hyperlink"/>
                <w:noProof/>
              </w:rPr>
              <w:t>Papéis e Responsabilidades da Equipe do Projeto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_Toc404963724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4772DE5" w14:textId="77777777" w:rsidR="00E470DB" w:rsidRDefault="00C72E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408">
              <w:rPr>
                <w:rStyle w:val="Hyperlink"/>
                <w:noProof/>
              </w:rPr>
              <w:t>Plano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_Toc404963725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B28B197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408">
              <w:rPr>
                <w:rStyle w:val="Hyperlink"/>
                <w:noProof/>
              </w:rPr>
              <w:t>Definir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_Toc404963726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331AA07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408">
              <w:rPr>
                <w:rStyle w:val="Hyperlink"/>
                <w:noProof/>
              </w:rPr>
              <w:t>Sequenciar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_Toc404963727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23547C8D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408">
              <w:rPr>
                <w:rStyle w:val="Hyperlink"/>
                <w:noProof/>
              </w:rPr>
              <w:t>Estimar os Recursos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_Toc404963728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B3AF4EE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408">
              <w:rPr>
                <w:rStyle w:val="Hyperlink"/>
                <w:noProof/>
              </w:rPr>
              <w:t>Estimar a Duração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_Toc404963729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FD338C9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408">
              <w:rPr>
                <w:rStyle w:val="Hyperlink"/>
                <w:noProof/>
              </w:rPr>
              <w:t>Desenvolver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5364746" w14:textId="77777777" w:rsidR="00E470DB" w:rsidRDefault="00C72E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408">
              <w:rPr>
                <w:rStyle w:val="Hyperlink"/>
                <w:noProof/>
              </w:rPr>
              <w:t>Controlar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E58EA27" w14:textId="77777777" w:rsidR="00E470DB" w:rsidRDefault="00E470DB">
          <w:r>
            <w:rPr>
              <w:b/>
              <w:bCs/>
            </w:rPr>
            <w:fldChar w:fldCharType="end"/>
          </w:r>
        </w:p>
      </w:sdtContent>
    </w:sdt>
    <w:p w14:paraId="041B839B" w14:textId="77777777" w:rsidR="00E470DB" w:rsidRDefault="00E470DB" w:rsidP="00E470DB"/>
    <w:p w14:paraId="2E9495F2" w14:textId="77777777" w:rsidR="00DF7148" w:rsidRDefault="00DF7148" w:rsidP="00DF7148"/>
    <w:p w14:paraId="15492714" w14:textId="77777777" w:rsidR="00DF7148" w:rsidRDefault="00DF7148" w:rsidP="00DF7148">
      <w:pPr>
        <w:pStyle w:val="Ttulo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6CECA7" w14:textId="77777777" w:rsidR="00DF7148" w:rsidRPr="00D2767E" w:rsidRDefault="00DF7148" w:rsidP="00DF7148">
      <w:pPr>
        <w:pStyle w:val="Ttulo1"/>
      </w:pPr>
      <w:bookmarkStart w:id="0" w:name="_Toc353749539"/>
      <w:bookmarkStart w:id="1" w:name="_Toc40496371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0"/>
      <w:bookmarkEnd w:id="1"/>
    </w:p>
    <w:p w14:paraId="56DE0B82" w14:textId="177CB3E1" w:rsidR="00E62EA1" w:rsidRPr="00E62EA1" w:rsidRDefault="00E62EA1" w:rsidP="00E62EA1">
      <w:pPr>
        <w:pStyle w:val="NormalWeb"/>
        <w:spacing w:before="0" w:beforeAutospacing="0" w:after="0" w:afterAutospacing="0"/>
        <w:ind w:firstLine="720"/>
      </w:pPr>
      <w:r w:rsidRPr="00E62EA1">
        <w:rPr>
          <w:rFonts w:ascii="Calibri" w:hAnsi="Calibri" w:cs="Calibri"/>
          <w:color w:val="000000"/>
          <w:sz w:val="22"/>
          <w:szCs w:val="22"/>
        </w:rPr>
        <w:t>Descrever como os processos do projeto serão executados, controlados, monitorados e encerrados.</w:t>
      </w:r>
    </w:p>
    <w:p w14:paraId="1F6C5FE8" w14:textId="77777777" w:rsidR="00E62EA1" w:rsidRPr="00E62EA1" w:rsidRDefault="00E62EA1" w:rsidP="00E62E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EA1">
        <w:rPr>
          <w:rFonts w:eastAsia="Times New Roman" w:cs="Calibri"/>
          <w:color w:val="000000"/>
          <w:lang w:eastAsia="pt-BR"/>
        </w:rPr>
        <w:t>Descreve os períodos para conclusão de entregas e as tarefas incluídas em cada entrega. Além de servir como guia para a equipe durante todo o projeto.</w:t>
      </w:r>
    </w:p>
    <w:p w14:paraId="1B7658AA" w14:textId="1BA80D6B" w:rsidR="001449CF" w:rsidRPr="00AA3C95" w:rsidRDefault="001449CF" w:rsidP="00E62EA1">
      <w:pPr>
        <w:pStyle w:val="Comments"/>
      </w:pPr>
    </w:p>
    <w:p w14:paraId="2634333F" w14:textId="77777777" w:rsidR="00DF7148" w:rsidRPr="00D2767E" w:rsidRDefault="00DF7148" w:rsidP="00DF7148">
      <w:pPr>
        <w:rPr>
          <w:rFonts w:cs="Arial"/>
        </w:rPr>
      </w:pPr>
    </w:p>
    <w:p w14:paraId="3B9EC849" w14:textId="77777777" w:rsidR="00DF7148" w:rsidRPr="00325F53" w:rsidRDefault="00DF7148" w:rsidP="00DF7148">
      <w:pPr>
        <w:pStyle w:val="Ttulo1"/>
      </w:pPr>
      <w:bookmarkStart w:id="2" w:name="_Toc353749540"/>
      <w:bookmarkStart w:id="3" w:name="_Toc404963720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2"/>
      <w:bookmarkEnd w:id="3"/>
      <w:r w:rsidRPr="00325F53">
        <w:t xml:space="preserve"> </w:t>
      </w:r>
      <w:bookmarkEnd w:id="4"/>
    </w:p>
    <w:p w14:paraId="0ED6AE07" w14:textId="77777777" w:rsidR="008D3A7A" w:rsidRDefault="00E62EA1" w:rsidP="008D3A7A">
      <w:pPr>
        <w:ind w:firstLine="720"/>
        <w:rPr>
          <w:rFonts w:eastAsia="Times New Roman" w:cs="Calibri"/>
          <w:color w:val="000000"/>
          <w:lang w:eastAsia="pt-BR"/>
        </w:rPr>
      </w:pPr>
      <w:r w:rsidRPr="00E62EA1">
        <w:rPr>
          <w:rFonts w:eastAsia="Times New Roman" w:cs="Calibri"/>
          <w:color w:val="000000"/>
          <w:lang w:eastAsia="pt-BR"/>
        </w:rPr>
        <w:t>Segundo priorizado pelo Product Owner</w:t>
      </w:r>
      <w:r w:rsidR="008D3A7A">
        <w:rPr>
          <w:rFonts w:eastAsia="Times New Roman" w:cs="Calibri"/>
          <w:color w:val="000000"/>
          <w:lang w:eastAsia="pt-BR"/>
        </w:rPr>
        <w:t xml:space="preserve"> junto com os professores</w:t>
      </w:r>
      <w:r w:rsidRPr="00E62EA1">
        <w:rPr>
          <w:rFonts w:eastAsia="Times New Roman" w:cs="Calibri"/>
          <w:color w:val="000000"/>
          <w:lang w:eastAsia="pt-BR"/>
        </w:rPr>
        <w:t>, as tarefas a serem executadas serão alocadas em Sprints. A</w:t>
      </w:r>
      <w:r w:rsidR="008D3A7A">
        <w:rPr>
          <w:rFonts w:eastAsia="Times New Roman" w:cs="Calibri"/>
          <w:color w:val="000000"/>
          <w:lang w:eastAsia="pt-BR"/>
        </w:rPr>
        <w:t xml:space="preserve"> </w:t>
      </w:r>
      <w:r w:rsidRPr="00E62EA1">
        <w:rPr>
          <w:rFonts w:eastAsia="Times New Roman" w:cs="Calibri"/>
          <w:color w:val="000000"/>
          <w:lang w:eastAsia="pt-BR"/>
        </w:rPr>
        <w:t>ordem lógica para a execução dessas tarefas será decidida com base na priorização do backlog de produto, nas estimativas de complexidade e tempo despendidos para execução, e na interdependência de tarefas.</w:t>
      </w:r>
    </w:p>
    <w:p w14:paraId="70213DE4" w14:textId="1530DE8E" w:rsidR="00E62EA1" w:rsidRPr="00E62EA1" w:rsidRDefault="00E62EA1" w:rsidP="008D3A7A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EA1">
        <w:rPr>
          <w:rFonts w:eastAsia="Times New Roman" w:cs="Calibri"/>
          <w:color w:val="000000"/>
          <w:lang w:eastAsia="pt-BR"/>
        </w:rPr>
        <w:t>Dentro de cada execução estabelecida teremos uma estimativa de duração da atividade, para que o time possa concluir as entregas dentro do prazo estipulado pelos avaliadores.</w:t>
      </w:r>
    </w:p>
    <w:p w14:paraId="08DF2AB0" w14:textId="77777777" w:rsidR="00DF7148" w:rsidRPr="00325F53" w:rsidRDefault="00DF7148" w:rsidP="00DF7148"/>
    <w:p w14:paraId="74755D0E" w14:textId="77777777" w:rsidR="00DF7148" w:rsidRDefault="00DF7148" w:rsidP="00DF7148">
      <w:pPr>
        <w:pStyle w:val="Ttulo2"/>
      </w:pPr>
      <w:bookmarkStart w:id="5" w:name="_Toc353749541"/>
      <w:bookmarkStart w:id="6" w:name="_Toc404963721"/>
      <w:r>
        <w:t xml:space="preserve">Processos </w:t>
      </w:r>
      <w:r w:rsidR="001449CF">
        <w:t>de cronograma</w:t>
      </w:r>
      <w:bookmarkEnd w:id="5"/>
      <w:bookmarkEnd w:id="6"/>
    </w:p>
    <w:p w14:paraId="557FC7FD" w14:textId="77777777" w:rsidR="00DF7148" w:rsidRDefault="00DF7148" w:rsidP="00DF7148"/>
    <w:p w14:paraId="22280FF3" w14:textId="77777777" w:rsidR="00E52B8B" w:rsidRDefault="00E52B8B" w:rsidP="00E52B8B">
      <w:r>
        <w:t>Definir as Atividades</w:t>
      </w:r>
    </w:p>
    <w:p w14:paraId="75F8AB5A" w14:textId="77777777" w:rsidR="00E52B8B" w:rsidRDefault="00E52B8B" w:rsidP="00E52B8B">
      <w:r>
        <w:tab/>
        <w:t>Identificar as atividades específicas que devem ser executadas para produzir as entregas do projeto.</w:t>
      </w:r>
    </w:p>
    <w:p w14:paraId="5FD27FDF" w14:textId="77777777" w:rsidR="00E52B8B" w:rsidRDefault="00E52B8B" w:rsidP="00E52B8B"/>
    <w:p w14:paraId="298088AC" w14:textId="77777777" w:rsidR="00E52B8B" w:rsidRDefault="00E52B8B" w:rsidP="00E52B8B">
      <w:r>
        <w:t>Sequenciar as Atividades</w:t>
      </w:r>
    </w:p>
    <w:p w14:paraId="4307EF39" w14:textId="77777777" w:rsidR="00E52B8B" w:rsidRDefault="00E52B8B" w:rsidP="00E52B8B">
      <w:r>
        <w:tab/>
        <w:t>Identificar e documentar as relações de dependência entre as atividades.</w:t>
      </w:r>
    </w:p>
    <w:p w14:paraId="22713527" w14:textId="77777777" w:rsidR="00E52B8B" w:rsidRDefault="00E52B8B" w:rsidP="00E52B8B"/>
    <w:p w14:paraId="6C10CBAB" w14:textId="77777777" w:rsidR="00E52B8B" w:rsidRDefault="00E52B8B" w:rsidP="00E52B8B">
      <w:r>
        <w:t>Estimar os Recursos da Atividade</w:t>
      </w:r>
    </w:p>
    <w:p w14:paraId="5B62494B" w14:textId="77777777" w:rsidR="00E52B8B" w:rsidRDefault="00E52B8B" w:rsidP="00E52B8B">
      <w:r>
        <w:tab/>
        <w:t>Estimar o tipo e quantidade dos recursos necessários para executar cada atividade.</w:t>
      </w:r>
    </w:p>
    <w:p w14:paraId="64A2AAEB" w14:textId="77777777" w:rsidR="00E52B8B" w:rsidRDefault="00E52B8B" w:rsidP="00E52B8B"/>
    <w:p w14:paraId="4F83F00F" w14:textId="77777777" w:rsidR="00E52B8B" w:rsidRDefault="00E52B8B" w:rsidP="00E52B8B">
      <w:r>
        <w:t>Estimar a Duração da Atividade</w:t>
      </w:r>
    </w:p>
    <w:p w14:paraId="139D3E80" w14:textId="77777777" w:rsidR="00E52B8B" w:rsidRDefault="00E52B8B" w:rsidP="00E52B8B">
      <w:r>
        <w:tab/>
        <w:t>Estimar a quantidade de períodos de trabalho que serão necessários para completar cada atividade.</w:t>
      </w:r>
    </w:p>
    <w:p w14:paraId="1273802E" w14:textId="77777777" w:rsidR="00E52B8B" w:rsidRDefault="00E52B8B" w:rsidP="00E52B8B"/>
    <w:p w14:paraId="740929B8" w14:textId="77777777" w:rsidR="00E52B8B" w:rsidRDefault="00E52B8B" w:rsidP="00E52B8B">
      <w:r>
        <w:t>Desenvolver o Cronograma</w:t>
      </w:r>
    </w:p>
    <w:p w14:paraId="1E925CD9" w14:textId="77777777" w:rsidR="00E52B8B" w:rsidRDefault="00E52B8B" w:rsidP="00E52B8B">
      <w:r>
        <w:tab/>
        <w:t>Analisar a sequência das atividades, sua duração, seus recursos e suas restrições para criar o cronograma do projeto.</w:t>
      </w:r>
    </w:p>
    <w:p w14:paraId="7000C4F9" w14:textId="77777777" w:rsidR="00E52B8B" w:rsidRDefault="00E52B8B" w:rsidP="00E52B8B"/>
    <w:p w14:paraId="689183FC" w14:textId="77777777" w:rsidR="00E52B8B" w:rsidRDefault="00E52B8B" w:rsidP="00E52B8B">
      <w:r>
        <w:t>Controlar o Cronograma</w:t>
      </w:r>
    </w:p>
    <w:p w14:paraId="31813A62" w14:textId="77777777" w:rsidR="00E52B8B" w:rsidRDefault="00E52B8B" w:rsidP="00E52B8B">
      <w:r>
        <w:tab/>
        <w:t xml:space="preserve">Controlar as mudanças no cronograma. </w:t>
      </w:r>
    </w:p>
    <w:p w14:paraId="45A9814A" w14:textId="77777777" w:rsidR="00E52B8B" w:rsidRDefault="00E52B8B" w:rsidP="00E52B8B"/>
    <w:p w14:paraId="12D1DCDC" w14:textId="77777777" w:rsidR="008843C9" w:rsidRDefault="008843C9" w:rsidP="003D377B"/>
    <w:p w14:paraId="1812A9C2" w14:textId="77777777" w:rsidR="008C2C80" w:rsidRPr="00AA21AD" w:rsidRDefault="008C2C80" w:rsidP="008C2C80">
      <w:pPr>
        <w:pStyle w:val="Ttulo2"/>
      </w:pPr>
      <w:bookmarkStart w:id="7" w:name="_Toc323118142"/>
      <w:bookmarkStart w:id="8" w:name="_Toc353749542"/>
      <w:bookmarkStart w:id="9" w:name="_Toc404963722"/>
      <w:r w:rsidRPr="00795700">
        <w:t xml:space="preserve">Documentos padronizados </w:t>
      </w:r>
      <w:r w:rsidR="001449CF">
        <w:t>do cronograma</w:t>
      </w:r>
      <w:bookmarkEnd w:id="7"/>
      <w:bookmarkEnd w:id="8"/>
      <w:bookmarkEnd w:id="9"/>
    </w:p>
    <w:p w14:paraId="72B1112B" w14:textId="5CDEFE1C" w:rsidR="00E52B8B" w:rsidRPr="00E470DB" w:rsidRDefault="00E52B8B" w:rsidP="00E52B8B">
      <w:pPr>
        <w:pStyle w:val="Descrio"/>
        <w:rPr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E52B8B" w:rsidRPr="00E470DB" w14:paraId="49C700F0" w14:textId="77777777" w:rsidTr="005853C5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0DECA246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4A1A1073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4F5EE62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Template</w:t>
            </w:r>
          </w:p>
        </w:tc>
      </w:tr>
      <w:tr w:rsidR="00E52B8B" w:rsidRPr="00E470DB" w14:paraId="2FC50434" w14:textId="77777777" w:rsidTr="005853C5">
        <w:tc>
          <w:tcPr>
            <w:tcW w:w="2660" w:type="dxa"/>
          </w:tcPr>
          <w:p w14:paraId="727BE122" w14:textId="77777777"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r w:rsidRPr="00E470DB">
              <w:rPr>
                <w:rFonts w:cs="Arial"/>
                <w:sz w:val="18"/>
                <w:szCs w:val="18"/>
              </w:rPr>
              <w:t>Cronograma do Projeto</w:t>
            </w:r>
          </w:p>
        </w:tc>
        <w:tc>
          <w:tcPr>
            <w:tcW w:w="4536" w:type="dxa"/>
          </w:tcPr>
          <w:p w14:paraId="1578CF6A" w14:textId="77777777"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r w:rsidRPr="00E470DB">
              <w:rPr>
                <w:rFonts w:cs="Arial"/>
                <w:sz w:val="18"/>
                <w:szCs w:val="18"/>
              </w:rPr>
              <w:t>Template de cronograma em conformidade com a metodologia de gerenciamento de projetos</w:t>
            </w:r>
          </w:p>
        </w:tc>
        <w:tc>
          <w:tcPr>
            <w:tcW w:w="1701" w:type="dxa"/>
          </w:tcPr>
          <w:p w14:paraId="56B9C4F0" w14:textId="73AE1ED2" w:rsidR="00E52B8B" w:rsidRPr="00E470DB" w:rsidRDefault="00C72E1C" w:rsidP="005853C5">
            <w:pPr>
              <w:rPr>
                <w:rFonts w:cs="Arial"/>
                <w:sz w:val="18"/>
                <w:szCs w:val="18"/>
              </w:rPr>
            </w:pPr>
            <w:hyperlink r:id="rId12" w:history="1">
              <w:r w:rsidR="008D3A7A" w:rsidRPr="008D3A7A">
                <w:rPr>
                  <w:rStyle w:val="Hyperlink"/>
                  <w:rFonts w:cs="Arial"/>
                  <w:sz w:val="18"/>
                  <w:szCs w:val="18"/>
                </w:rPr>
                <w:t>link</w:t>
              </w:r>
            </w:hyperlink>
          </w:p>
        </w:tc>
      </w:tr>
      <w:tr w:rsidR="00E52B8B" w:rsidRPr="00E470DB" w14:paraId="68A9F96D" w14:textId="77777777" w:rsidTr="005853C5">
        <w:tc>
          <w:tcPr>
            <w:tcW w:w="2660" w:type="dxa"/>
          </w:tcPr>
          <w:p w14:paraId="343F10A3" w14:textId="6478E255" w:rsidR="00E52B8B" w:rsidRPr="00E470DB" w:rsidRDefault="008D3A7A" w:rsidP="005853C5">
            <w:pPr>
              <w:rPr>
                <w:rFonts w:cs="Arial"/>
                <w:sz w:val="18"/>
                <w:szCs w:val="18"/>
              </w:rPr>
            </w:pPr>
            <w:r w:rsidRPr="008D3A7A">
              <w:rPr>
                <w:rFonts w:cs="Arial"/>
                <w:sz w:val="18"/>
                <w:szCs w:val="18"/>
              </w:rPr>
              <w:t>Declaração do escopo do Projeto</w:t>
            </w:r>
          </w:p>
        </w:tc>
        <w:tc>
          <w:tcPr>
            <w:tcW w:w="4536" w:type="dxa"/>
          </w:tcPr>
          <w:p w14:paraId="726E1D92" w14:textId="5B57C2B9" w:rsidR="00E52B8B" w:rsidRPr="00E470DB" w:rsidRDefault="008D3A7A" w:rsidP="005853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Template com informações do escopo do projeto</w:t>
            </w:r>
          </w:p>
        </w:tc>
        <w:tc>
          <w:tcPr>
            <w:tcW w:w="1701" w:type="dxa"/>
          </w:tcPr>
          <w:p w14:paraId="05715A83" w14:textId="37D42BF4" w:rsidR="00E52B8B" w:rsidRPr="00E470DB" w:rsidRDefault="00C72E1C" w:rsidP="005853C5">
            <w:pPr>
              <w:rPr>
                <w:rFonts w:cs="Arial"/>
                <w:sz w:val="18"/>
                <w:szCs w:val="18"/>
              </w:rPr>
            </w:pPr>
            <w:hyperlink r:id="rId13" w:history="1">
              <w:r w:rsidR="008D3A7A" w:rsidRPr="008D3A7A">
                <w:rPr>
                  <w:rStyle w:val="Hyperlink"/>
                  <w:rFonts w:cs="Arial"/>
                  <w:sz w:val="18"/>
                  <w:szCs w:val="18"/>
                </w:rPr>
                <w:t>link</w:t>
              </w:r>
            </w:hyperlink>
          </w:p>
        </w:tc>
      </w:tr>
      <w:tr w:rsidR="008D3A7A" w:rsidRPr="00E470DB" w14:paraId="6BC4C86C" w14:textId="77777777" w:rsidTr="005853C5">
        <w:tc>
          <w:tcPr>
            <w:tcW w:w="2660" w:type="dxa"/>
          </w:tcPr>
          <w:p w14:paraId="70138D7D" w14:textId="6B749A5F" w:rsidR="008D3A7A" w:rsidRPr="008D3A7A" w:rsidRDefault="008D3A7A" w:rsidP="005853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Termo de abertura do projeto</w:t>
            </w:r>
          </w:p>
        </w:tc>
        <w:tc>
          <w:tcPr>
            <w:tcW w:w="4536" w:type="dxa"/>
          </w:tcPr>
          <w:p w14:paraId="3927E5DA" w14:textId="3FD09373" w:rsidR="008D3A7A" w:rsidRDefault="008D3A7A" w:rsidP="008D3A7A">
            <w:pPr>
              <w:tabs>
                <w:tab w:val="left" w:pos="2788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Template com o termo de abertura do projeto</w:t>
            </w:r>
          </w:p>
        </w:tc>
        <w:tc>
          <w:tcPr>
            <w:tcW w:w="1701" w:type="dxa"/>
          </w:tcPr>
          <w:p w14:paraId="4AA9B655" w14:textId="3FB57ABE" w:rsidR="008D3A7A" w:rsidRDefault="00C72E1C" w:rsidP="005853C5">
            <w:pPr>
              <w:rPr>
                <w:rFonts w:cs="Arial"/>
                <w:sz w:val="18"/>
                <w:szCs w:val="18"/>
              </w:rPr>
            </w:pPr>
            <w:hyperlink r:id="rId14" w:history="1">
              <w:r w:rsidR="008D3A7A" w:rsidRPr="008D3A7A">
                <w:rPr>
                  <w:rStyle w:val="Hyperlink"/>
                  <w:rFonts w:cs="Arial"/>
                  <w:sz w:val="18"/>
                  <w:szCs w:val="18"/>
                </w:rPr>
                <w:t>link</w:t>
              </w:r>
            </w:hyperlink>
          </w:p>
        </w:tc>
      </w:tr>
    </w:tbl>
    <w:p w14:paraId="5BD2C062" w14:textId="71C76185" w:rsidR="00E52B8B" w:rsidRPr="003670F2" w:rsidRDefault="00E52B8B" w:rsidP="00E470DB">
      <w:pPr>
        <w:pStyle w:val="Comments"/>
      </w:pPr>
    </w:p>
    <w:p w14:paraId="3F2B5E1F" w14:textId="77777777" w:rsidR="008C2C80" w:rsidRDefault="008C2C80" w:rsidP="008C2C80"/>
    <w:p w14:paraId="7DC6A206" w14:textId="77777777" w:rsidR="00790628" w:rsidRPr="00AA21AD" w:rsidRDefault="00790628" w:rsidP="00790628">
      <w:pPr>
        <w:pStyle w:val="Ttulo2"/>
      </w:pPr>
      <w:bookmarkStart w:id="10" w:name="_Toc322452413"/>
      <w:bookmarkStart w:id="11" w:name="_Toc327554432"/>
      <w:bookmarkStart w:id="12" w:name="_Toc353749543"/>
      <w:bookmarkStart w:id="13" w:name="_Toc404963723"/>
      <w:r w:rsidRPr="00AA21AD">
        <w:t>Ferramentas</w:t>
      </w:r>
      <w:bookmarkEnd w:id="10"/>
      <w:bookmarkEnd w:id="11"/>
      <w:bookmarkEnd w:id="12"/>
      <w:bookmarkEnd w:id="13"/>
    </w:p>
    <w:p w14:paraId="45CF6AD8" w14:textId="5DD80488" w:rsidR="00790628" w:rsidRDefault="00CC2B58" w:rsidP="00790628">
      <w:r>
        <w:t>Para o gerenciamento do projeto, estamos utilizando o Trello. Todas as tarefas serão gerenciadas pelo Trello. E com auxílio do Excel, sera organizado os dados referente a recursos utilizados.</w:t>
      </w:r>
    </w:p>
    <w:p w14:paraId="4142CCAA" w14:textId="77777777" w:rsidR="00790628" w:rsidRDefault="00790628" w:rsidP="00790628"/>
    <w:p w14:paraId="3AB27AB0" w14:textId="77777777" w:rsidR="008C2C80" w:rsidRPr="00894132" w:rsidRDefault="008C2C80" w:rsidP="008C2C80"/>
    <w:p w14:paraId="6C197F1C" w14:textId="77777777" w:rsidR="008C2C80" w:rsidRDefault="000B3E4E" w:rsidP="008C2C80">
      <w:pPr>
        <w:pStyle w:val="Ttulo2"/>
      </w:pPr>
      <w:bookmarkStart w:id="14" w:name="_Toc319340146"/>
      <w:bookmarkStart w:id="15" w:name="_Toc323118143"/>
      <w:bookmarkStart w:id="16" w:name="_Toc353749544"/>
      <w:bookmarkStart w:id="17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p w14:paraId="6C0C0D2B" w14:textId="77777777" w:rsidR="00E62EA1" w:rsidRPr="00E62EA1" w:rsidRDefault="00E62EA1" w:rsidP="00E62E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56"/>
        <w:gridCol w:w="2748"/>
        <w:gridCol w:w="1907"/>
      </w:tblGrid>
      <w:tr w:rsidR="00E62EA1" w:rsidRPr="00E62EA1" w14:paraId="036A9298" w14:textId="77777777" w:rsidTr="00E62EA1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22BB9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430D9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Responsabilidades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2CA19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Competências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50160C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Autoridade</w:t>
            </w:r>
          </w:p>
        </w:tc>
      </w:tr>
      <w:tr w:rsidR="00E62EA1" w:rsidRPr="00E62EA1" w14:paraId="6F760134" w14:textId="77777777" w:rsidTr="00E62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68898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2EB9D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Gestão de tempo e recursos da equipe de desenvolvedores; resolução de bloqueios enfrentados pela equipe de desenvolvedores; negociação de entregas com o Product Owner e os desenvolvedores; acompanhamento do andamento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5A8F2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Necessário contato regular com o Product Owner e os desenvolvedores; liberdade e autonomia suficientes para resolução de bloqueios;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F2D9F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Não toma decisões técnicas mas negocia datas de entrega e determina duração de Sprints</w:t>
            </w:r>
          </w:p>
        </w:tc>
      </w:tr>
      <w:tr w:rsidR="00E62EA1" w:rsidRPr="00E62EA1" w14:paraId="7AFAF8CA" w14:textId="77777777" w:rsidTr="00E62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91CEE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7A5CF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Contato direto com o cliente e extração de requisitos; entendimento aprofundado da dor do cliente e da solução para essa dor; priorização de entregáveis; demanda de entregas.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0DDBF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Necessário contato regular com o cliente e com o Scrum Master; liberdade e autonomia suficientes para definir e priorizar corretamente os requisitos do projeto e as funcionalidades entregáveis.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7E9A4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Não toma decisões técnicas mas negocia datas de entrega e determina duração de Sprints</w:t>
            </w:r>
          </w:p>
        </w:tc>
      </w:tr>
      <w:tr w:rsidR="00E62EA1" w:rsidRPr="00E62EA1" w14:paraId="6D93A2DB" w14:textId="77777777" w:rsidTr="00E62E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750C7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28B47" w14:textId="77777777" w:rsidR="00E62EA1" w:rsidRPr="00E62EA1" w:rsidRDefault="00E62EA1" w:rsidP="00E62EA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Definir e criar soluções técnicas de acordo com a tecnologia utilizada no projeto; Compreender a arquitetura e adaptar-se a ela; Identificar e construir os testes de desenvolvedor que cubram o comportamento desejado dos componentes técnicos; Comunicar o design de uma forma que os outros membros da equipe compreendam;</w:t>
            </w:r>
          </w:p>
          <w:p w14:paraId="2DB60A58" w14:textId="77777777" w:rsidR="00E62EA1" w:rsidRPr="00E62EA1" w:rsidRDefault="00E62EA1" w:rsidP="00E62EA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lang w:eastAsia="pt-BR"/>
              </w:rPr>
              <w:t>Integrar o sistema com os novos componentes de software produzidos ou alterados</w:t>
            </w:r>
          </w:p>
          <w:p w14:paraId="3BB7ACDB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F3410" w14:textId="77777777" w:rsidR="00E62EA1" w:rsidRPr="00E62EA1" w:rsidRDefault="00E62EA1" w:rsidP="00E62EA1">
            <w:pPr>
              <w:shd w:val="clear" w:color="auto" w:fill="FFFFFF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shd w:val="clear" w:color="auto" w:fill="FFFFFF"/>
                <w:lang w:eastAsia="pt-BR"/>
              </w:rPr>
              <w:t>Habilidades de programação;</w:t>
            </w:r>
            <w:r w:rsidRPr="00E62EA1">
              <w:rPr>
                <w:rFonts w:eastAsia="Times New Roman" w:cs="Calibri"/>
                <w:color w:val="000000"/>
                <w:lang w:eastAsia="pt-BR"/>
              </w:rPr>
              <w:t xml:space="preserve"> Conhecimento das tecnologias utilizadas; Criação e execução dos testes unitários do componente desenvolvido; Capacidade de análise dos resultados dos testes.</w:t>
            </w:r>
          </w:p>
          <w:p w14:paraId="152D0FE0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6B17A" w14:textId="77777777" w:rsidR="00E62EA1" w:rsidRPr="00E62EA1" w:rsidRDefault="00E62EA1" w:rsidP="00E62E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62EA1">
              <w:rPr>
                <w:rFonts w:eastAsia="Times New Roman" w:cs="Calibri"/>
                <w:color w:val="000000"/>
                <w:shd w:val="clear" w:color="auto" w:fill="FFFFFF"/>
                <w:lang w:eastAsia="pt-BR"/>
              </w:rPr>
              <w:t>responsável pela programação, testes e manutenções.</w:t>
            </w:r>
          </w:p>
        </w:tc>
      </w:tr>
    </w:tbl>
    <w:p w14:paraId="17B828B6" w14:textId="77777777" w:rsidR="008C2C80" w:rsidRPr="0033433F" w:rsidRDefault="008C2C80" w:rsidP="008C2C80"/>
    <w:p w14:paraId="5A2A2F9B" w14:textId="77777777" w:rsidR="008C2C80" w:rsidRDefault="008C2C80" w:rsidP="008C2C80"/>
    <w:p w14:paraId="1F7130F7" w14:textId="3032AE4E" w:rsidR="008843C9" w:rsidRDefault="008843C9" w:rsidP="003D377B"/>
    <w:p w14:paraId="2355B3AA" w14:textId="77777777" w:rsidR="008D3A7A" w:rsidRDefault="008D3A7A" w:rsidP="003D377B"/>
    <w:p w14:paraId="54703D89" w14:textId="77777777" w:rsidR="00790628" w:rsidRDefault="006204BC" w:rsidP="006204BC">
      <w:pPr>
        <w:pStyle w:val="Ttulo1"/>
      </w:pPr>
      <w:bookmarkStart w:id="18" w:name="_Toc353749545"/>
      <w:bookmarkStart w:id="19" w:name="_Toc404963725"/>
      <w:r w:rsidRPr="006204BC">
        <w:lastRenderedPageBreak/>
        <w:t xml:space="preserve">Plano de gerenciamento </w:t>
      </w:r>
      <w:r w:rsidR="001449CF">
        <w:t>do cronograma</w:t>
      </w:r>
      <w:bookmarkEnd w:id="18"/>
      <w:bookmarkEnd w:id="19"/>
    </w:p>
    <w:p w14:paraId="2B055418" w14:textId="6BE28029" w:rsidR="00636701" w:rsidRPr="00636701" w:rsidRDefault="00636701" w:rsidP="00636701">
      <w:pPr>
        <w:rPr>
          <w:rFonts w:eastAsia="Times New Roman" w:cs="Calibri"/>
          <w:color w:val="000000"/>
          <w:lang w:eastAsia="pt-BR"/>
        </w:rPr>
      </w:pPr>
      <w:r w:rsidRPr="00636701">
        <w:rPr>
          <w:rFonts w:eastAsia="Times New Roman" w:cs="Calibri"/>
          <w:color w:val="000000"/>
          <w:lang w:eastAsia="pt-BR"/>
        </w:rPr>
        <w:t xml:space="preserve">O cronograma do projeto </w:t>
      </w:r>
      <w:r w:rsidR="00831D24">
        <w:rPr>
          <w:rFonts w:eastAsia="Times New Roman" w:cs="Calibri"/>
          <w:color w:val="000000"/>
          <w:lang w:eastAsia="pt-BR"/>
        </w:rPr>
        <w:t>foi</w:t>
      </w:r>
      <w:r w:rsidRPr="00636701">
        <w:rPr>
          <w:rFonts w:eastAsia="Times New Roman" w:cs="Calibri"/>
          <w:color w:val="000000"/>
          <w:lang w:eastAsia="pt-BR"/>
        </w:rPr>
        <w:t xml:space="preserve"> definido a partir de reunião e discussão com o time. Onde se definira tempo e métodos utilizados.</w:t>
      </w:r>
    </w:p>
    <w:p w14:paraId="1657B9E8" w14:textId="4332B6BD" w:rsidR="00790628" w:rsidRPr="00636701" w:rsidRDefault="00790628" w:rsidP="00790628">
      <w:pPr>
        <w:rPr>
          <w:rFonts w:eastAsia="Times New Roman" w:cs="Calibri"/>
          <w:color w:val="000000"/>
          <w:lang w:eastAsia="pt-BR"/>
        </w:rPr>
      </w:pPr>
    </w:p>
    <w:p w14:paraId="43CDC389" w14:textId="77777777" w:rsidR="00831D24" w:rsidRDefault="00831D24" w:rsidP="00831D24">
      <w:pPr>
        <w:keepNext/>
      </w:pPr>
      <w:r w:rsidRPr="00831D24">
        <w:rPr>
          <w:noProof/>
        </w:rPr>
        <w:drawing>
          <wp:inline distT="0" distB="0" distL="0" distR="0" wp14:anchorId="14D097B2" wp14:editId="34DED92A">
            <wp:extent cx="6188710" cy="290131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8A1" w14:textId="2B00E604" w:rsidR="00CC2B58" w:rsidRPr="00831D24" w:rsidRDefault="00831D24" w:rsidP="00831D24">
      <w:pPr>
        <w:pStyle w:val="Legenda"/>
        <w:rPr>
          <w:color w:val="auto"/>
        </w:rPr>
      </w:pPr>
      <w:r w:rsidRPr="00831D24">
        <w:rPr>
          <w:color w:val="auto"/>
        </w:rPr>
        <w:t xml:space="preserve">Figura </w:t>
      </w:r>
      <w:r w:rsidRPr="00831D24">
        <w:rPr>
          <w:color w:val="auto"/>
        </w:rPr>
        <w:fldChar w:fldCharType="begin"/>
      </w:r>
      <w:r w:rsidRPr="00831D24">
        <w:rPr>
          <w:color w:val="auto"/>
        </w:rPr>
        <w:instrText xml:space="preserve"> SEQ Figura \* ARABIC </w:instrText>
      </w:r>
      <w:r w:rsidRPr="00831D24">
        <w:rPr>
          <w:color w:val="auto"/>
        </w:rPr>
        <w:fldChar w:fldCharType="separate"/>
      </w:r>
      <w:r w:rsidRPr="00831D24">
        <w:rPr>
          <w:noProof/>
          <w:color w:val="auto"/>
        </w:rPr>
        <w:t>1</w:t>
      </w:r>
      <w:r w:rsidRPr="00831D24">
        <w:rPr>
          <w:color w:val="auto"/>
        </w:rPr>
        <w:fldChar w:fldCharType="end"/>
      </w:r>
      <w:r w:rsidRPr="00831D24">
        <w:rPr>
          <w:color w:val="auto"/>
        </w:rPr>
        <w:t>- Cronograma da Sprint 1</w:t>
      </w:r>
    </w:p>
    <w:p w14:paraId="36517915" w14:textId="5D1D5DAA" w:rsidR="00642B7D" w:rsidRDefault="00642B7D" w:rsidP="00935C2D">
      <w:pPr>
        <w:pStyle w:val="Ttulo2"/>
      </w:pPr>
      <w:bookmarkStart w:id="20" w:name="_Toc353749546"/>
      <w:bookmarkStart w:id="21" w:name="_Toc404963726"/>
      <w:r>
        <w:t>Definir as Atividades</w:t>
      </w:r>
      <w:bookmarkEnd w:id="20"/>
      <w:bookmarkEnd w:id="21"/>
    </w:p>
    <w:p w14:paraId="75833AFC" w14:textId="77777777" w:rsidR="00935C2D" w:rsidRPr="00935C2D" w:rsidRDefault="00935C2D" w:rsidP="00935C2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2D">
        <w:rPr>
          <w:rFonts w:eastAsia="Times New Roman" w:cs="Calibri"/>
          <w:color w:val="000000"/>
          <w:lang w:eastAsia="pt-BR"/>
        </w:rPr>
        <w:t>As tarefas serão definidas com base na entrega a ser realizada. A partir do entregável identifica-se quais</w:t>
      </w:r>
    </w:p>
    <w:p w14:paraId="467ADC7E" w14:textId="77777777" w:rsidR="00935C2D" w:rsidRPr="00935C2D" w:rsidRDefault="00935C2D" w:rsidP="00935C2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2D">
        <w:rPr>
          <w:rFonts w:eastAsia="Times New Roman" w:cs="Calibri"/>
          <w:color w:val="000000"/>
          <w:lang w:eastAsia="pt-BR"/>
        </w:rPr>
        <w:t>ações são necessárias para atingir aquele objetivo.</w:t>
      </w:r>
    </w:p>
    <w:p w14:paraId="4A9F32DA" w14:textId="77777777" w:rsidR="00935C2D" w:rsidRPr="00935C2D" w:rsidRDefault="00935C2D" w:rsidP="00935C2D"/>
    <w:p w14:paraId="6E9EEAA6" w14:textId="77777777" w:rsidR="00642B7D" w:rsidRDefault="00642B7D" w:rsidP="00642B7D"/>
    <w:p w14:paraId="1D239741" w14:textId="067517DD" w:rsidR="00642B7D" w:rsidRDefault="00642B7D" w:rsidP="00935C2D">
      <w:pPr>
        <w:pStyle w:val="Ttulo2"/>
        <w:rPr>
          <w:rFonts w:asciiTheme="minorHAnsi" w:eastAsia="Times" w:hAnsiTheme="minorHAnsi" w:cs="Times New Roman"/>
          <w:b w:val="0"/>
          <w:bCs w:val="0"/>
          <w:color w:val="auto"/>
          <w:sz w:val="16"/>
          <w:szCs w:val="20"/>
          <w:lang w:eastAsia="pt-BR"/>
        </w:rPr>
      </w:pPr>
      <w:bookmarkStart w:id="22" w:name="_Toc353749547"/>
      <w:bookmarkStart w:id="23" w:name="_Toc404963727"/>
      <w:r>
        <w:t>Sequenciar as Atividades</w:t>
      </w:r>
      <w:bookmarkEnd w:id="22"/>
      <w:bookmarkEnd w:id="23"/>
    </w:p>
    <w:p w14:paraId="552134DA" w14:textId="05CB382D" w:rsidR="00935C2D" w:rsidRPr="00935C2D" w:rsidRDefault="00935C2D" w:rsidP="00935C2D">
      <w:pPr>
        <w:rPr>
          <w:lang w:eastAsia="pt-BR"/>
        </w:rPr>
      </w:pPr>
      <w:r>
        <w:rPr>
          <w:rFonts w:cs="Calibri"/>
          <w:color w:val="000000"/>
        </w:rPr>
        <w:t>Com as atividades priorizadas conforme o backlog de produto, analisa-se a interdependência entre elas, assim como a complexidade e o tempo de execução, para então sequenciarmos corretamente e iniciarmos a execução.</w:t>
      </w:r>
    </w:p>
    <w:p w14:paraId="796E6137" w14:textId="77777777" w:rsidR="00385546" w:rsidRDefault="00385546" w:rsidP="00642B7D"/>
    <w:p w14:paraId="1A947B8F" w14:textId="77777777" w:rsidR="00642B7D" w:rsidRDefault="00642B7D" w:rsidP="00642B7D">
      <w:pPr>
        <w:pStyle w:val="Ttulo2"/>
      </w:pPr>
      <w:bookmarkStart w:id="24" w:name="_Toc353749548"/>
      <w:bookmarkStart w:id="25" w:name="_Toc404963728"/>
      <w:r>
        <w:t>Estimar os Recursos da Atividade</w:t>
      </w:r>
      <w:bookmarkEnd w:id="24"/>
      <w:bookmarkEnd w:id="25"/>
    </w:p>
    <w:p w14:paraId="4DCC093B" w14:textId="159D7A54" w:rsidR="00642B7D" w:rsidRPr="00831D24" w:rsidRDefault="00636701" w:rsidP="00642B7D">
      <w:pPr>
        <w:rPr>
          <w:rFonts w:cs="Calibri"/>
          <w:color w:val="000000"/>
        </w:rPr>
      </w:pPr>
      <w:r w:rsidRPr="00831D24">
        <w:rPr>
          <w:rFonts w:cs="Calibri"/>
          <w:color w:val="000000"/>
        </w:rPr>
        <w:t>Os recursos são estimados através do cálculo de horas disponíveis por cada aula</w:t>
      </w:r>
      <w:r w:rsidR="00831D24" w:rsidRPr="00831D24">
        <w:rPr>
          <w:rFonts w:cs="Calibri"/>
          <w:color w:val="000000"/>
        </w:rPr>
        <w:t xml:space="preserve">, multiplicado por cada integrante da equipe. </w:t>
      </w:r>
      <w:r w:rsidRPr="00831D24">
        <w:rPr>
          <w:rFonts w:cs="Calibri"/>
          <w:color w:val="000000"/>
        </w:rPr>
        <w:t xml:space="preserve"> O </w:t>
      </w:r>
      <w:r w:rsidR="00831D24" w:rsidRPr="00831D24">
        <w:rPr>
          <w:rFonts w:cs="Calibri"/>
          <w:color w:val="000000"/>
        </w:rPr>
        <w:t>recurso financeiro</w:t>
      </w:r>
      <w:r w:rsidRPr="00831D24">
        <w:rPr>
          <w:rFonts w:cs="Calibri"/>
          <w:color w:val="000000"/>
        </w:rPr>
        <w:t xml:space="preserve"> é calculado pelo valor de R$ 45,00 por hora de cada integrante.</w:t>
      </w:r>
    </w:p>
    <w:p w14:paraId="278AEC89" w14:textId="77777777" w:rsidR="00385546" w:rsidRDefault="00385546" w:rsidP="00642B7D"/>
    <w:p w14:paraId="433C009C" w14:textId="084F21B5" w:rsidR="00642B7D" w:rsidRDefault="00642B7D" w:rsidP="00935C2D">
      <w:pPr>
        <w:pStyle w:val="Ttulo2"/>
        <w:rPr>
          <w:rFonts w:asciiTheme="minorHAnsi" w:eastAsia="Times" w:hAnsiTheme="minorHAnsi" w:cs="Times New Roman"/>
          <w:b w:val="0"/>
          <w:bCs w:val="0"/>
          <w:color w:val="auto"/>
          <w:sz w:val="16"/>
          <w:szCs w:val="20"/>
          <w:lang w:eastAsia="pt-BR"/>
        </w:rPr>
      </w:pPr>
      <w:bookmarkStart w:id="26" w:name="_Toc353749549"/>
      <w:bookmarkStart w:id="27" w:name="_Toc404963729"/>
      <w:r>
        <w:t>Estimar a Duração da Atividade</w:t>
      </w:r>
      <w:bookmarkEnd w:id="26"/>
      <w:bookmarkEnd w:id="27"/>
    </w:p>
    <w:p w14:paraId="5ECCBFE5" w14:textId="00C9ED41" w:rsidR="00935C2D" w:rsidRPr="00935C2D" w:rsidRDefault="00935C2D" w:rsidP="00935C2D">
      <w:pPr>
        <w:rPr>
          <w:lang w:eastAsia="pt-BR"/>
        </w:rPr>
      </w:pPr>
      <w:r>
        <w:rPr>
          <w:rFonts w:cs="Calibri"/>
          <w:color w:val="000000"/>
        </w:rPr>
        <w:t>A duração da atividade será estimada de acordo com o nível de complexidade e de dedicação. A classificação da atividade será feita pelo grupo como um todo, via Planning Poker, de modo que esse nível seja captado mais igualitariamente, já que a complexidade pode variar de membro para membro.</w:t>
      </w:r>
    </w:p>
    <w:p w14:paraId="6FF029E0" w14:textId="77777777" w:rsidR="00385546" w:rsidRDefault="00385546" w:rsidP="00642B7D"/>
    <w:p w14:paraId="6B8361F8" w14:textId="77777777" w:rsidR="006204BC" w:rsidRDefault="00642B7D" w:rsidP="0090448E">
      <w:pPr>
        <w:pStyle w:val="Ttulo2"/>
      </w:pPr>
      <w:bookmarkStart w:id="28" w:name="_Toc353749550"/>
      <w:bookmarkStart w:id="29" w:name="_Toc404963730"/>
      <w:r>
        <w:lastRenderedPageBreak/>
        <w:t>Desenvolver o</w:t>
      </w:r>
      <w:r w:rsidR="00FF4B08">
        <w:t xml:space="preserve"> </w:t>
      </w:r>
      <w:r w:rsidR="00E52B8B">
        <w:t>cronograma</w:t>
      </w:r>
      <w:bookmarkEnd w:id="28"/>
      <w:bookmarkEnd w:id="29"/>
    </w:p>
    <w:p w14:paraId="22E8B478" w14:textId="4655DBD8" w:rsidR="00831D24" w:rsidRPr="00831D24" w:rsidRDefault="00831D24" w:rsidP="00831D24">
      <w:pPr>
        <w:rPr>
          <w:rFonts w:cs="Calibri"/>
          <w:color w:val="000000"/>
        </w:rPr>
      </w:pPr>
      <w:r w:rsidRPr="00831D24">
        <w:rPr>
          <w:rFonts w:cs="Calibri"/>
          <w:color w:val="000000"/>
        </w:rPr>
        <w:t>O cronograma é dividido através dos sprints. Em cada sprint é definido as tarefas de cada integrante e o tempo gasto para cada uma delas.</w:t>
      </w:r>
    </w:p>
    <w:p w14:paraId="35602B38" w14:textId="77777777" w:rsidR="006204BC" w:rsidRDefault="006204BC" w:rsidP="006204BC"/>
    <w:p w14:paraId="4566E49A" w14:textId="77777777" w:rsidR="006204BC" w:rsidRDefault="006204BC" w:rsidP="006204BC"/>
    <w:p w14:paraId="175CB8F2" w14:textId="77777777" w:rsidR="00FF4B08" w:rsidRDefault="00FF4B08" w:rsidP="00FF4B08">
      <w:pPr>
        <w:pStyle w:val="Ttulo2"/>
      </w:pPr>
      <w:bookmarkStart w:id="30" w:name="_Toc353749551"/>
      <w:bookmarkStart w:id="31" w:name="_Toc404963731"/>
      <w:r>
        <w:t xml:space="preserve">Controlar </w:t>
      </w:r>
      <w:r w:rsidR="00642B7D">
        <w:t xml:space="preserve">o </w:t>
      </w:r>
      <w:r w:rsidR="00E52B8B">
        <w:t>cronograma</w:t>
      </w:r>
      <w:bookmarkEnd w:id="30"/>
      <w:bookmarkEnd w:id="31"/>
    </w:p>
    <w:p w14:paraId="563C4997" w14:textId="01354797" w:rsidR="00FF4B08" w:rsidRPr="00831D24" w:rsidRDefault="00831D24" w:rsidP="00FF4B08">
      <w:pPr>
        <w:rPr>
          <w:rFonts w:cs="Calibri"/>
          <w:color w:val="000000"/>
        </w:rPr>
      </w:pPr>
      <w:r w:rsidRPr="00831D24">
        <w:rPr>
          <w:rFonts w:cs="Calibri"/>
          <w:color w:val="000000"/>
        </w:rPr>
        <w:t>O cronograma é controlado com reportes de todos os integrantes nas reuniões das quartas-feiras e sextas-feiras.</w:t>
      </w:r>
    </w:p>
    <w:p w14:paraId="61E01499" w14:textId="77777777" w:rsidR="00FF4B08" w:rsidRDefault="00FF4B08" w:rsidP="00FF4B08"/>
    <w:p w14:paraId="6C831D40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F31B2A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D06212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BE044A6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09F650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DF42FA2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BD4557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C7FCE" w:rsidRPr="00C52528" w14:paraId="7987FA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5B65C9D" w14:textId="77777777" w:rsidR="003C7FCE" w:rsidRPr="003C7FCE" w:rsidRDefault="003C7FCE" w:rsidP="003C7FCE">
            <w:pPr>
              <w:pStyle w:val="Tabela"/>
              <w:jc w:val="center"/>
              <w:rPr>
                <w:b/>
                <w:bCs/>
              </w:rPr>
            </w:pPr>
            <w:r w:rsidRPr="003C7FCE">
              <w:rPr>
                <w:b/>
                <w:bCs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400BB160" w14:textId="20FC1522" w:rsidR="003C7FCE" w:rsidRPr="003C7FCE" w:rsidRDefault="003C7FCE" w:rsidP="003C7FCE">
            <w:pPr>
              <w:jc w:val="center"/>
              <w:rPr>
                <w:b/>
                <w:bCs/>
              </w:rPr>
            </w:pPr>
            <w:r w:rsidRPr="003C7FCE">
              <w:rPr>
                <w:b/>
                <w:bCs/>
              </w:rPr>
              <w:t>Alberto Marques</w:t>
            </w:r>
          </w:p>
        </w:tc>
        <w:tc>
          <w:tcPr>
            <w:tcW w:w="1559" w:type="dxa"/>
            <w:vAlign w:val="center"/>
          </w:tcPr>
          <w:p w14:paraId="1BA08E83" w14:textId="0F049A13" w:rsidR="003C7FCE" w:rsidRPr="003C7FCE" w:rsidRDefault="003C7FCE" w:rsidP="003C7F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17/09/2020</w:t>
            </w:r>
          </w:p>
        </w:tc>
      </w:tr>
      <w:tr w:rsidR="003C7FCE" w:rsidRPr="00C52528" w14:paraId="6F59DB3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0B0418F" w14:textId="77777777" w:rsidR="003C7FCE" w:rsidRPr="003C7FCE" w:rsidRDefault="003C7FCE" w:rsidP="003C7FCE">
            <w:pPr>
              <w:pStyle w:val="Tabela"/>
              <w:jc w:val="center"/>
              <w:rPr>
                <w:b/>
                <w:bCs/>
              </w:rPr>
            </w:pPr>
            <w:r w:rsidRPr="003C7FCE">
              <w:rPr>
                <w:b/>
                <w:bCs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34CFF13A" w14:textId="01C36AA9" w:rsidR="003C7FCE" w:rsidRPr="003C7FCE" w:rsidRDefault="003C7FCE" w:rsidP="003C7FCE">
            <w:pPr>
              <w:jc w:val="center"/>
              <w:rPr>
                <w:b/>
                <w:bCs/>
              </w:rPr>
            </w:pPr>
            <w:r w:rsidRPr="003C7FCE">
              <w:rPr>
                <w:b/>
                <w:bCs/>
              </w:rPr>
              <w:t>Celso Adriano de Andrade dos Reis</w:t>
            </w:r>
          </w:p>
        </w:tc>
        <w:tc>
          <w:tcPr>
            <w:tcW w:w="1559" w:type="dxa"/>
            <w:vAlign w:val="center"/>
          </w:tcPr>
          <w:p w14:paraId="286615AA" w14:textId="56D7C9E4" w:rsidR="003C7FCE" w:rsidRPr="003C7FCE" w:rsidRDefault="003C7FCE" w:rsidP="003C7F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17/09/2020</w:t>
            </w:r>
          </w:p>
        </w:tc>
      </w:tr>
    </w:tbl>
    <w:p w14:paraId="653AEF18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1843C" w14:textId="77777777" w:rsidR="00C72E1C" w:rsidRDefault="00C72E1C" w:rsidP="005E1593">
      <w:r>
        <w:separator/>
      </w:r>
    </w:p>
  </w:endnote>
  <w:endnote w:type="continuationSeparator" w:id="0">
    <w:p w14:paraId="6CCF0426" w14:textId="77777777" w:rsidR="00C72E1C" w:rsidRDefault="00C72E1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114E837A" w14:textId="77777777" w:rsidTr="001837BA">
      <w:trPr>
        <w:jc w:val="center"/>
      </w:trPr>
      <w:tc>
        <w:tcPr>
          <w:tcW w:w="4375" w:type="dxa"/>
          <w:vAlign w:val="center"/>
        </w:tcPr>
        <w:p w14:paraId="2191D2F7" w14:textId="77777777" w:rsidR="00DF7148" w:rsidRPr="006419CA" w:rsidRDefault="00DF7148" w:rsidP="001837B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25711B0" w14:textId="77777777" w:rsidR="00DF7148" w:rsidRPr="006419CA" w:rsidRDefault="00DF7148" w:rsidP="001837B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42BE86EE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14:paraId="0C16A096" w14:textId="77777777" w:rsidR="001837BA" w:rsidRPr="006419CA" w:rsidRDefault="001837BA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5B1B55FC" w14:textId="77777777" w:rsidR="001837BA" w:rsidRPr="006419CA" w:rsidRDefault="00C72E1C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224B1EE5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66C5" w14:textId="77777777" w:rsidR="00C72E1C" w:rsidRDefault="00C72E1C" w:rsidP="005E1593">
      <w:r>
        <w:separator/>
      </w:r>
    </w:p>
  </w:footnote>
  <w:footnote w:type="continuationSeparator" w:id="0">
    <w:p w14:paraId="7911670C" w14:textId="77777777" w:rsidR="00C72E1C" w:rsidRDefault="00C72E1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14:paraId="2E5E30F8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34EEC12E" w14:textId="77777777" w:rsidR="001837BA" w:rsidRPr="00E470DB" w:rsidRDefault="001837BA" w:rsidP="005E1593">
          <w:pPr>
            <w:pStyle w:val="Cabealho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675C047" w14:textId="4A1AFC2B" w:rsidR="001837BA" w:rsidRPr="00AD691F" w:rsidRDefault="00831D24" w:rsidP="00E470DB">
          <w:pPr>
            <w:pStyle w:val="Comments"/>
          </w:pPr>
          <w:r w:rsidRPr="00831D24">
            <w:rPr>
              <w:noProof/>
            </w:rPr>
            <w:drawing>
              <wp:inline distT="0" distB="0" distL="0" distR="0" wp14:anchorId="0848C961" wp14:editId="6B6233DA">
                <wp:extent cx="1104900" cy="27622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14:paraId="15500D80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6E897761" w14:textId="2ACD6F0D" w:rsidR="001837BA" w:rsidRPr="00E470DB" w:rsidRDefault="00E44350" w:rsidP="004E1C7A">
          <w:pPr>
            <w:pStyle w:val="Cabealho"/>
            <w:rPr>
              <w:sz w:val="22"/>
            </w:rPr>
          </w:pPr>
          <w:r>
            <w:t>Sistema de ChatBot Anova</w:t>
          </w:r>
          <w:r w:rsidRPr="00E470DB">
            <w:rPr>
              <w:sz w:val="22"/>
            </w:rPr>
            <w:t xml:space="preserve"> </w:t>
          </w:r>
          <w:r w:rsidR="00844441" w:rsidRPr="00E470DB">
            <w:fldChar w:fldCharType="begin"/>
          </w:r>
          <w:r w:rsidR="00844441" w:rsidRPr="00E470DB">
            <w:rPr>
              <w:sz w:val="22"/>
            </w:rPr>
            <w:instrText xml:space="preserve"> SUBJECT   \* MERGEFORMAT </w:instrText>
          </w:r>
          <w:r w:rsidR="00844441" w:rsidRPr="00E470DB">
            <w:fldChar w:fldCharType="end"/>
          </w:r>
        </w:p>
      </w:tc>
      <w:tc>
        <w:tcPr>
          <w:tcW w:w="1956" w:type="dxa"/>
          <w:vMerge/>
          <w:vAlign w:val="center"/>
        </w:tcPr>
        <w:p w14:paraId="2AB5A38C" w14:textId="77777777" w:rsidR="001837BA" w:rsidRPr="00A10908" w:rsidRDefault="001837BA" w:rsidP="004E1C7A">
          <w:pPr>
            <w:pStyle w:val="Cabealho"/>
            <w:rPr>
              <w:b/>
            </w:rPr>
          </w:pPr>
        </w:p>
      </w:tc>
    </w:tr>
  </w:tbl>
  <w:p w14:paraId="3B22A099" w14:textId="77777777" w:rsidR="00DF7148" w:rsidRDefault="00DF71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74187"/>
    <w:rsid w:val="002A5845"/>
    <w:rsid w:val="002B0740"/>
    <w:rsid w:val="002D3416"/>
    <w:rsid w:val="00331443"/>
    <w:rsid w:val="00341B09"/>
    <w:rsid w:val="0034544C"/>
    <w:rsid w:val="003466B1"/>
    <w:rsid w:val="00356AAE"/>
    <w:rsid w:val="00362AEA"/>
    <w:rsid w:val="00385546"/>
    <w:rsid w:val="003C7FCE"/>
    <w:rsid w:val="003D377B"/>
    <w:rsid w:val="003D383E"/>
    <w:rsid w:val="0042609D"/>
    <w:rsid w:val="00430D02"/>
    <w:rsid w:val="00434AC9"/>
    <w:rsid w:val="004440B3"/>
    <w:rsid w:val="00461B02"/>
    <w:rsid w:val="004A0746"/>
    <w:rsid w:val="004B2855"/>
    <w:rsid w:val="004B60F1"/>
    <w:rsid w:val="004D0E4D"/>
    <w:rsid w:val="005165BF"/>
    <w:rsid w:val="00546A3D"/>
    <w:rsid w:val="005546E1"/>
    <w:rsid w:val="0055540E"/>
    <w:rsid w:val="00583F46"/>
    <w:rsid w:val="005913C9"/>
    <w:rsid w:val="00591B39"/>
    <w:rsid w:val="005B3679"/>
    <w:rsid w:val="005D0F34"/>
    <w:rsid w:val="005E1593"/>
    <w:rsid w:val="005F487B"/>
    <w:rsid w:val="00603ACD"/>
    <w:rsid w:val="006204BC"/>
    <w:rsid w:val="006269B0"/>
    <w:rsid w:val="00636701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31D24"/>
    <w:rsid w:val="00842903"/>
    <w:rsid w:val="00844441"/>
    <w:rsid w:val="00871E89"/>
    <w:rsid w:val="008843C9"/>
    <w:rsid w:val="00894F08"/>
    <w:rsid w:val="008C2C80"/>
    <w:rsid w:val="008D3A7A"/>
    <w:rsid w:val="0090448E"/>
    <w:rsid w:val="009162ED"/>
    <w:rsid w:val="00924FFD"/>
    <w:rsid w:val="00931FB5"/>
    <w:rsid w:val="00935C2D"/>
    <w:rsid w:val="00980543"/>
    <w:rsid w:val="009A690D"/>
    <w:rsid w:val="009E7715"/>
    <w:rsid w:val="00AE1992"/>
    <w:rsid w:val="00AF15FC"/>
    <w:rsid w:val="00B32719"/>
    <w:rsid w:val="00B37F64"/>
    <w:rsid w:val="00BE0FE2"/>
    <w:rsid w:val="00BF0AD8"/>
    <w:rsid w:val="00BF342E"/>
    <w:rsid w:val="00C02723"/>
    <w:rsid w:val="00C52528"/>
    <w:rsid w:val="00C72E1C"/>
    <w:rsid w:val="00C873B9"/>
    <w:rsid w:val="00C945A9"/>
    <w:rsid w:val="00CB4754"/>
    <w:rsid w:val="00CB7149"/>
    <w:rsid w:val="00CC2B58"/>
    <w:rsid w:val="00CE2B3B"/>
    <w:rsid w:val="00D115A4"/>
    <w:rsid w:val="00D37957"/>
    <w:rsid w:val="00D9143E"/>
    <w:rsid w:val="00DD4CCB"/>
    <w:rsid w:val="00DF7148"/>
    <w:rsid w:val="00E00A9C"/>
    <w:rsid w:val="00E34C15"/>
    <w:rsid w:val="00E44350"/>
    <w:rsid w:val="00E470DB"/>
    <w:rsid w:val="00E52B8B"/>
    <w:rsid w:val="00E62EA1"/>
    <w:rsid w:val="00EB6F4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19C3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D3A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D3A7A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1D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9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drive/folders/1LuGR71zKhvPoJxKZdFxNXDVQgIP-3Gjj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LuGR71zKhvPoJxKZdFxNXDVQgIP-3Gjj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drive/folders/1LuGR71zKhvPoJxKZdFxNXDVQgIP-3Gjj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3323BB"/>
    <w:rsid w:val="0051348C"/>
    <w:rsid w:val="00672DC4"/>
    <w:rsid w:val="008D22C5"/>
    <w:rsid w:val="00BA25C7"/>
    <w:rsid w:val="00BA6525"/>
    <w:rsid w:val="00D97E66"/>
    <w:rsid w:val="00D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F516014CC74246938A4137CF0483E3" ma:contentTypeVersion="6" ma:contentTypeDescription="Crie um novo documento." ma:contentTypeScope="" ma:versionID="e287fe807ff5fe2bc292e6dfd468e47c">
  <xsd:schema xmlns:xsd="http://www.w3.org/2001/XMLSchema" xmlns:xs="http://www.w3.org/2001/XMLSchema" xmlns:p="http://schemas.microsoft.com/office/2006/metadata/properties" xmlns:ns2="1fc65770-8e2f-4c0a-b79c-7d0363d2cfc7" targetNamespace="http://schemas.microsoft.com/office/2006/metadata/properties" ma:root="true" ma:fieldsID="fae2131b9c4f564c3cf3ce20f097230c" ns2:_="">
    <xsd:import namespace="1fc65770-8e2f-4c0a-b79c-7d0363d2c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65770-8e2f-4c0a-b79c-7d0363d2c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0BF0-127D-44CE-AAFA-C867699FE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65770-8e2f-4c0a-b79c-7d0363d2c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B130B-88B7-453E-B2FD-DFDE38E3E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B71C4-2068-4836-9D86-067FCDBFC8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BEAA02-2ED6-459A-BF19-1C50CF40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355</TotalTime>
  <Pages>5</Pages>
  <Words>1127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7201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CELSO ADRIANO DE ANDRADE DOS REIS</cp:lastModifiedBy>
  <cp:revision>52</cp:revision>
  <dcterms:created xsi:type="dcterms:W3CDTF">2012-06-25T14:47:00Z</dcterms:created>
  <dcterms:modified xsi:type="dcterms:W3CDTF">2020-09-18T10:10:00Z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0x010100E9F516014CC74246938A4137CF0483E3</vt:lpwstr>
  </property>
</Properties>
</file>